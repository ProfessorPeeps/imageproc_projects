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CB5" w:rsidRPr="009F5B46" w:rsidRDefault="00B00CB5" w:rsidP="00601DF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F5B46">
        <w:rPr>
          <w:rFonts w:ascii="Courier New" w:hAnsi="Courier New" w:cs="Courier New"/>
          <w:b/>
          <w:bCs/>
          <w:sz w:val="28"/>
          <w:szCs w:val="28"/>
        </w:rPr>
        <w:t xml:space="preserve">Matlab </w:t>
      </w:r>
      <w:r>
        <w:rPr>
          <w:rFonts w:ascii="Courier New" w:hAnsi="Courier New" w:cs="Courier New"/>
          <w:b/>
          <w:bCs/>
          <w:sz w:val="28"/>
          <w:szCs w:val="28"/>
        </w:rPr>
        <w:t>Tutorial</w:t>
      </w:r>
      <w:r w:rsidRPr="009F5B46">
        <w:rPr>
          <w:rFonts w:ascii="Courier New" w:hAnsi="Courier New" w:cs="Courier New"/>
          <w:b/>
          <w:bCs/>
          <w:sz w:val="28"/>
          <w:szCs w:val="28"/>
        </w:rPr>
        <w:t xml:space="preserve"> #</w:t>
      </w:r>
      <w:r>
        <w:rPr>
          <w:rFonts w:ascii="Courier New" w:hAnsi="Courier New" w:cs="Courier New"/>
          <w:b/>
          <w:bCs/>
          <w:sz w:val="28"/>
          <w:szCs w:val="28"/>
        </w:rPr>
        <w:t>2</w:t>
      </w:r>
    </w:p>
    <w:p w:rsidR="00B00CB5" w:rsidRPr="009F5B46" w:rsidRDefault="00B00CB5" w:rsidP="00601DF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F5B46">
        <w:rPr>
          <w:rFonts w:ascii="Courier New" w:hAnsi="Courier New" w:cs="Courier New"/>
          <w:b/>
          <w:bCs/>
          <w:sz w:val="28"/>
          <w:szCs w:val="28"/>
        </w:rPr>
        <w:t>Juan Silva</w:t>
      </w:r>
    </w:p>
    <w:p w:rsidR="00B00CB5" w:rsidRPr="009F5B46" w:rsidRDefault="00B00CB5" w:rsidP="00601DF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F5B46">
        <w:rPr>
          <w:rFonts w:ascii="Courier New" w:hAnsi="Courier New" w:cs="Courier New"/>
          <w:b/>
          <w:bCs/>
          <w:sz w:val="28"/>
          <w:szCs w:val="28"/>
        </w:rPr>
        <w:t xml:space="preserve">ECE </w:t>
      </w:r>
      <w:r>
        <w:rPr>
          <w:rFonts w:ascii="Courier New" w:hAnsi="Courier New" w:cs="Courier New"/>
          <w:b/>
          <w:bCs/>
          <w:sz w:val="28"/>
          <w:szCs w:val="28"/>
        </w:rPr>
        <w:t>5</w:t>
      </w:r>
      <w:bookmarkStart w:id="0" w:name="_GoBack"/>
      <w:bookmarkEnd w:id="0"/>
      <w:r>
        <w:rPr>
          <w:rFonts w:ascii="Courier New" w:hAnsi="Courier New" w:cs="Courier New"/>
          <w:b/>
          <w:bCs/>
          <w:sz w:val="28"/>
          <w:szCs w:val="28"/>
        </w:rPr>
        <w:t>95</w:t>
      </w: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Sept. 11</w:t>
      </w:r>
      <w:r w:rsidRPr="009F5B46">
        <w:rPr>
          <w:rFonts w:ascii="Courier New" w:hAnsi="Courier New" w:cs="Courier New"/>
          <w:b/>
          <w:bCs/>
          <w:sz w:val="28"/>
          <w:szCs w:val="28"/>
        </w:rPr>
        <w:t>, 2019</w:t>
      </w:r>
    </w:p>
    <w:p w:rsidR="00B00CB5" w:rsidRPr="009F5B46" w:rsidRDefault="00B00CB5" w:rsidP="00601DF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B00CB5" w:rsidRPr="00601DFA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Question 2</w:t>
      </w:r>
      <w:r w:rsidRPr="003634A9">
        <w:rPr>
          <w:rFonts w:ascii="Courier New" w:hAnsi="Courier New" w:cs="Courier New"/>
          <w:b/>
          <w:bCs/>
          <w:sz w:val="24"/>
          <w:szCs w:val="24"/>
        </w:rPr>
        <w:t xml:space="preserve">:  </w:t>
      </w: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Execute </w:t>
      </w:r>
      <w:r w:rsidRPr="000B26F0">
        <w:rPr>
          <w:rFonts w:ascii="Courier New" w:hAnsi="Courier New" w:cs="Courier New"/>
        </w:rPr>
        <w:t xml:space="preserve">the following code and compare the elapsed time differences between the two. </w:t>
      </w: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26F0">
        <w:rPr>
          <w:rFonts w:ascii="Courier New" w:hAnsi="Courier New" w:cs="Courier New"/>
        </w:rPr>
        <w:t xml:space="preserve">&gt;&gt; tic; for i = 1:10ˆ6; sin(i);end; toc; </w:t>
      </w: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26F0">
        <w:rPr>
          <w:rFonts w:ascii="Courier New" w:hAnsi="Courier New" w:cs="Courier New"/>
        </w:rPr>
        <w:t xml:space="preserve">&gt;&gt; tic; i=1:10ˆ6; sin(i); toc; </w:t>
      </w: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26F0">
        <w:rPr>
          <w:rFonts w:ascii="Courier New" w:hAnsi="Courier New" w:cs="Courier New"/>
        </w:rPr>
        <w:t>Understand how the for loop can slow down the process by quite a bit. Can you explain why?</w:t>
      </w:r>
    </w:p>
    <w:p w:rsidR="00B00CB5" w:rsidRPr="000B26F0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Pr="00F30A2F" w:rsidRDefault="00B00CB5" w:rsidP="00601DFA">
      <w:pPr>
        <w:autoSpaceDE w:val="0"/>
        <w:autoSpaceDN w:val="0"/>
        <w:adjustRightInd w:val="0"/>
        <w:spacing w:after="0" w:line="240" w:lineRule="auto"/>
        <w:rPr>
          <w:i/>
          <w:iCs/>
          <w:u w:val="single"/>
        </w:rPr>
      </w:pPr>
      <w:r>
        <w:rPr>
          <w:b/>
          <w:bCs/>
        </w:rPr>
        <w:t>h</w:t>
      </w:r>
      <w:r w:rsidRPr="00F30A2F">
        <w:rPr>
          <w:b/>
          <w:bCs/>
        </w:rPr>
        <w:t>w</w:t>
      </w:r>
      <w:r>
        <w:rPr>
          <w:b/>
          <w:bCs/>
        </w:rPr>
        <w:t>2</w:t>
      </w:r>
      <w:r w:rsidRPr="00F30A2F">
        <w:rPr>
          <w:b/>
          <w:bCs/>
        </w:rPr>
        <w:t>_q</w:t>
      </w:r>
      <w:r>
        <w:rPr>
          <w:b/>
          <w:bCs/>
        </w:rPr>
        <w:t>2_q4</w:t>
      </w:r>
      <w:r w:rsidRPr="00F30A2F">
        <w:rPr>
          <w:b/>
          <w:bCs/>
        </w:rPr>
        <w:t>.m: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  <w:t xml:space="preserve">clear, clc,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%Queston 2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%Measure  how slow the for command is using the tic toc timer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 1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"Question 2: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tic;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1:10^6; 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sin(i);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toc;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 2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tic;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1:10^6; 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sin(i);</w:t>
      </w:r>
    </w:p>
    <w:p w:rsidR="00B00CB5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toc;</w:t>
      </w:r>
    </w:p>
    <w:p w:rsidR="00B00CB5" w:rsidRDefault="00B00CB5"/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3634A9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Results</w:t>
      </w: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:rsidR="00B00CB5" w:rsidRPr="000B26F0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B26F0">
        <w:rPr>
          <w:rFonts w:ascii="Courier New" w:hAnsi="Courier New" w:cs="Courier New"/>
          <w:color w:val="000000"/>
          <w:sz w:val="20"/>
          <w:szCs w:val="20"/>
        </w:rPr>
        <w:t xml:space="preserve">Question 2: </w:t>
      </w:r>
    </w:p>
    <w:p w:rsidR="00B00CB5" w:rsidRPr="000B26F0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B26F0">
        <w:rPr>
          <w:rFonts w:ascii="Courier New" w:hAnsi="Courier New" w:cs="Courier New"/>
          <w:color w:val="000000"/>
          <w:sz w:val="20"/>
          <w:szCs w:val="20"/>
        </w:rPr>
        <w:t>Elapsed time is 0.412783 seconds.</w:t>
      </w:r>
    </w:p>
    <w:p w:rsidR="00B00CB5" w:rsidRPr="000B26F0" w:rsidRDefault="00B00CB5" w:rsidP="000B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B26F0">
        <w:rPr>
          <w:rFonts w:ascii="Courier New" w:hAnsi="Courier New" w:cs="Courier New"/>
          <w:color w:val="000000"/>
          <w:sz w:val="20"/>
          <w:szCs w:val="20"/>
        </w:rPr>
        <w:t>Elapsed time is 0.249487 seconds.</w:t>
      </w: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Question 3</w:t>
      </w:r>
      <w:r w:rsidRPr="003634A9">
        <w:rPr>
          <w:rFonts w:ascii="Courier New" w:hAnsi="Courier New" w:cs="Courier New"/>
          <w:b/>
          <w:bCs/>
          <w:sz w:val="24"/>
          <w:szCs w:val="24"/>
        </w:rPr>
        <w:t>:</w:t>
      </w: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>Matrices can be flipped up or down using flipud, left or right using fliplr and rotated by 90 degrees by rot90. Explore them.</w:t>
      </w: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Pr="008D4CF7" w:rsidRDefault="00B00CB5" w:rsidP="008D4CF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h</w:t>
      </w:r>
      <w:r w:rsidRPr="00F30A2F">
        <w:rPr>
          <w:b/>
          <w:bCs/>
        </w:rPr>
        <w:t>w</w:t>
      </w:r>
      <w:r>
        <w:rPr>
          <w:b/>
          <w:bCs/>
        </w:rPr>
        <w:t>2</w:t>
      </w:r>
      <w:r w:rsidRPr="00F30A2F">
        <w:rPr>
          <w:b/>
          <w:bCs/>
        </w:rPr>
        <w:t>_q</w:t>
      </w:r>
      <w:r>
        <w:rPr>
          <w:b/>
          <w:bCs/>
        </w:rPr>
        <w:t>2_q4</w:t>
      </w:r>
      <w:r w:rsidRPr="00F30A2F">
        <w:rPr>
          <w:b/>
          <w:bCs/>
        </w:rPr>
        <w:t>.m:</w:t>
      </w: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%Queston 3</w:t>
      </w: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%Use the matrix flip commands.</w:t>
      </w: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"\nQuestion 3: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2 3; 4 5 6; 7 8 9]</w:t>
      </w: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flipud(A)</w:t>
      </w: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fliplr(A)</w:t>
      </w: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rot90(A)</w:t>
      </w: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3634A9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Results</w:t>
      </w:r>
    </w:p>
    <w:p w:rsidR="00B00CB5" w:rsidRDefault="00B00CB5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Pr="008D4CF7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 xml:space="preserve">Question 3: </w:t>
      </w:r>
    </w:p>
    <w:p w:rsidR="00B00CB5" w:rsidRPr="008D4CF7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>A =</w:t>
      </w:r>
    </w:p>
    <w:p w:rsidR="00B00CB5" w:rsidRPr="008D4CF7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 xml:space="preserve">     1     2     3</w:t>
      </w:r>
    </w:p>
    <w:p w:rsidR="00B00CB5" w:rsidRPr="008D4CF7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 xml:space="preserve">     4     5     6</w:t>
      </w:r>
    </w:p>
    <w:p w:rsidR="00B00CB5" w:rsidRPr="008D4CF7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 xml:space="preserve">     7     8     9</w:t>
      </w:r>
    </w:p>
    <w:p w:rsidR="00B00CB5" w:rsidRPr="008D4CF7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>B =</w:t>
      </w:r>
    </w:p>
    <w:p w:rsidR="00B00CB5" w:rsidRPr="008D4CF7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 xml:space="preserve">     7     8     9</w:t>
      </w:r>
    </w:p>
    <w:p w:rsidR="00B00CB5" w:rsidRPr="008D4CF7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 xml:space="preserve">     4     5     6</w:t>
      </w:r>
    </w:p>
    <w:p w:rsidR="00B00CB5" w:rsidRPr="008D4CF7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 xml:space="preserve">     1     2     3</w:t>
      </w:r>
    </w:p>
    <w:p w:rsidR="00B00CB5" w:rsidRPr="008D4CF7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>C =</w:t>
      </w:r>
    </w:p>
    <w:p w:rsidR="00B00CB5" w:rsidRPr="008D4CF7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 xml:space="preserve">     3     2     1</w:t>
      </w:r>
    </w:p>
    <w:p w:rsidR="00B00CB5" w:rsidRPr="008D4CF7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 xml:space="preserve">     6     5     4</w:t>
      </w:r>
    </w:p>
    <w:p w:rsidR="00B00CB5" w:rsidRPr="008D4CF7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 xml:space="preserve">     9     8     7</w:t>
      </w:r>
    </w:p>
    <w:p w:rsidR="00B00CB5" w:rsidRPr="008D4CF7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>D =</w:t>
      </w:r>
    </w:p>
    <w:p w:rsidR="00B00CB5" w:rsidRPr="008D4CF7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 xml:space="preserve">     3     6     9</w:t>
      </w:r>
    </w:p>
    <w:p w:rsidR="00B00CB5" w:rsidRPr="008D4CF7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 xml:space="preserve">     2     5     8</w:t>
      </w: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4CF7">
        <w:rPr>
          <w:rFonts w:ascii="Courier New" w:hAnsi="Courier New" w:cs="Courier New"/>
        </w:rPr>
        <w:t xml:space="preserve">     1     4     7 </w:t>
      </w: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Question 4</w:t>
      </w:r>
      <w:r w:rsidRPr="003634A9">
        <w:rPr>
          <w:rFonts w:ascii="Courier New" w:hAnsi="Courier New" w:cs="Courier New"/>
          <w:b/>
          <w:bCs/>
          <w:sz w:val="24"/>
          <w:szCs w:val="24"/>
        </w:rPr>
        <w:t>:</w:t>
      </w:r>
    </w:p>
    <w:p w:rsidR="00B00CB5" w:rsidRPr="00CE4BCD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E4BCD">
        <w:rPr>
          <w:rFonts w:ascii="Courier New" w:hAnsi="Courier New" w:cs="Courier New"/>
        </w:rPr>
        <w:t>Using the colon and dot operators alone, generate the first 15 cubes.</w:t>
      </w: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h</w:t>
      </w:r>
      <w:r w:rsidRPr="00F30A2F">
        <w:rPr>
          <w:b/>
          <w:bCs/>
        </w:rPr>
        <w:t>w</w:t>
      </w:r>
      <w:r>
        <w:rPr>
          <w:b/>
          <w:bCs/>
        </w:rPr>
        <w:t>2</w:t>
      </w:r>
      <w:r w:rsidRPr="00F30A2F">
        <w:rPr>
          <w:b/>
          <w:bCs/>
        </w:rPr>
        <w:t>_q</w:t>
      </w:r>
      <w:r>
        <w:rPr>
          <w:b/>
          <w:bCs/>
        </w:rPr>
        <w:t>2_q4</w:t>
      </w:r>
      <w:r w:rsidRPr="00F30A2F">
        <w:rPr>
          <w:b/>
          <w:bCs/>
        </w:rPr>
        <w:t>.m: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%Question 4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%Generate 15 cubes using colon and dot operators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"\nQuestion 4: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(1:15);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A .^3;</w:t>
      </w:r>
    </w:p>
    <w:p w:rsidR="00B00CB5" w:rsidRPr="00CE4BCD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B'</w:t>
      </w: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3634A9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Results</w:t>
      </w:r>
    </w:p>
    <w:p w:rsidR="00B00CB5" w:rsidRDefault="00B00CB5" w:rsidP="008D4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:rsidR="00B00CB5" w:rsidRPr="00CE4BCD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BCD">
        <w:rPr>
          <w:rFonts w:ascii="Courier New" w:hAnsi="Courier New" w:cs="Courier New"/>
          <w:color w:val="000000"/>
          <w:sz w:val="20"/>
          <w:szCs w:val="20"/>
        </w:rPr>
        <w:t xml:space="preserve">Question 4: </w:t>
      </w:r>
    </w:p>
    <w:p w:rsidR="00B00CB5" w:rsidRPr="00CE4BCD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BCD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B00CB5" w:rsidRPr="00CE4BCD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BCD">
        <w:rPr>
          <w:rFonts w:ascii="Courier New" w:hAnsi="Courier New" w:cs="Courier New"/>
          <w:color w:val="000000"/>
          <w:sz w:val="20"/>
          <w:szCs w:val="20"/>
        </w:rPr>
        <w:t xml:space="preserve">           1</w:t>
      </w:r>
    </w:p>
    <w:p w:rsidR="00B00CB5" w:rsidRPr="00CE4BCD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BCD">
        <w:rPr>
          <w:rFonts w:ascii="Courier New" w:hAnsi="Courier New" w:cs="Courier New"/>
          <w:color w:val="000000"/>
          <w:sz w:val="20"/>
          <w:szCs w:val="20"/>
        </w:rPr>
        <w:t xml:space="preserve">           8</w:t>
      </w:r>
    </w:p>
    <w:p w:rsidR="00B00CB5" w:rsidRPr="00CE4BCD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BCD">
        <w:rPr>
          <w:rFonts w:ascii="Courier New" w:hAnsi="Courier New" w:cs="Courier New"/>
          <w:color w:val="000000"/>
          <w:sz w:val="20"/>
          <w:szCs w:val="20"/>
        </w:rPr>
        <w:t xml:space="preserve">          27</w:t>
      </w:r>
    </w:p>
    <w:p w:rsidR="00B00CB5" w:rsidRPr="00CE4BCD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BCD">
        <w:rPr>
          <w:rFonts w:ascii="Courier New" w:hAnsi="Courier New" w:cs="Courier New"/>
          <w:color w:val="000000"/>
          <w:sz w:val="20"/>
          <w:szCs w:val="20"/>
        </w:rPr>
        <w:t xml:space="preserve">          64</w:t>
      </w:r>
    </w:p>
    <w:p w:rsidR="00B00CB5" w:rsidRPr="00CE4BCD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BCD">
        <w:rPr>
          <w:rFonts w:ascii="Courier New" w:hAnsi="Courier New" w:cs="Courier New"/>
          <w:color w:val="000000"/>
          <w:sz w:val="20"/>
          <w:szCs w:val="20"/>
        </w:rPr>
        <w:t xml:space="preserve">         125</w:t>
      </w:r>
    </w:p>
    <w:p w:rsidR="00B00CB5" w:rsidRPr="00CE4BCD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BCD">
        <w:rPr>
          <w:rFonts w:ascii="Courier New" w:hAnsi="Courier New" w:cs="Courier New"/>
          <w:color w:val="000000"/>
          <w:sz w:val="20"/>
          <w:szCs w:val="20"/>
        </w:rPr>
        <w:t xml:space="preserve">         216</w:t>
      </w:r>
    </w:p>
    <w:p w:rsidR="00B00CB5" w:rsidRPr="00CE4BCD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BCD">
        <w:rPr>
          <w:rFonts w:ascii="Courier New" w:hAnsi="Courier New" w:cs="Courier New"/>
          <w:color w:val="000000"/>
          <w:sz w:val="20"/>
          <w:szCs w:val="20"/>
        </w:rPr>
        <w:t xml:space="preserve">         343</w:t>
      </w:r>
    </w:p>
    <w:p w:rsidR="00B00CB5" w:rsidRPr="00CE4BCD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BCD">
        <w:rPr>
          <w:rFonts w:ascii="Courier New" w:hAnsi="Courier New" w:cs="Courier New"/>
          <w:color w:val="000000"/>
          <w:sz w:val="20"/>
          <w:szCs w:val="20"/>
        </w:rPr>
        <w:t xml:space="preserve">         512</w:t>
      </w:r>
    </w:p>
    <w:p w:rsidR="00B00CB5" w:rsidRPr="00CE4BCD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BCD">
        <w:rPr>
          <w:rFonts w:ascii="Courier New" w:hAnsi="Courier New" w:cs="Courier New"/>
          <w:color w:val="000000"/>
          <w:sz w:val="20"/>
          <w:szCs w:val="20"/>
        </w:rPr>
        <w:t xml:space="preserve">         729</w:t>
      </w:r>
    </w:p>
    <w:p w:rsidR="00B00CB5" w:rsidRPr="00CE4BCD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BCD">
        <w:rPr>
          <w:rFonts w:ascii="Courier New" w:hAnsi="Courier New" w:cs="Courier New"/>
          <w:color w:val="000000"/>
          <w:sz w:val="20"/>
          <w:szCs w:val="20"/>
        </w:rPr>
        <w:t xml:space="preserve">        1000</w:t>
      </w:r>
    </w:p>
    <w:p w:rsidR="00B00CB5" w:rsidRPr="00CE4BCD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BCD">
        <w:rPr>
          <w:rFonts w:ascii="Courier New" w:hAnsi="Courier New" w:cs="Courier New"/>
          <w:color w:val="000000"/>
          <w:sz w:val="20"/>
          <w:szCs w:val="20"/>
        </w:rPr>
        <w:t xml:space="preserve">        1331</w:t>
      </w:r>
    </w:p>
    <w:p w:rsidR="00B00CB5" w:rsidRPr="00CE4BCD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BCD">
        <w:rPr>
          <w:rFonts w:ascii="Courier New" w:hAnsi="Courier New" w:cs="Courier New"/>
          <w:color w:val="000000"/>
          <w:sz w:val="20"/>
          <w:szCs w:val="20"/>
        </w:rPr>
        <w:t xml:space="preserve">        1728</w:t>
      </w:r>
    </w:p>
    <w:p w:rsidR="00B00CB5" w:rsidRPr="00CE4BCD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BCD">
        <w:rPr>
          <w:rFonts w:ascii="Courier New" w:hAnsi="Courier New" w:cs="Courier New"/>
          <w:color w:val="000000"/>
          <w:sz w:val="20"/>
          <w:szCs w:val="20"/>
        </w:rPr>
        <w:t xml:space="preserve">        2197</w:t>
      </w:r>
    </w:p>
    <w:p w:rsidR="00B00CB5" w:rsidRPr="00CE4BCD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BCD">
        <w:rPr>
          <w:rFonts w:ascii="Courier New" w:hAnsi="Courier New" w:cs="Courier New"/>
          <w:color w:val="000000"/>
          <w:sz w:val="20"/>
          <w:szCs w:val="20"/>
        </w:rPr>
        <w:t xml:space="preserve">        2744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BCD">
        <w:rPr>
          <w:rFonts w:ascii="Courier New" w:hAnsi="Courier New" w:cs="Courier New"/>
          <w:color w:val="000000"/>
          <w:sz w:val="20"/>
          <w:szCs w:val="20"/>
        </w:rPr>
        <w:t xml:space="preserve">        3375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0CB5" w:rsidRPr="00CE4BCD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Question 6</w:t>
      </w:r>
      <w:r w:rsidRPr="003634A9">
        <w:rPr>
          <w:rFonts w:ascii="Courier New" w:hAnsi="Courier New" w:cs="Courier New"/>
          <w:b/>
          <w:bCs/>
          <w:sz w:val="24"/>
          <w:szCs w:val="24"/>
        </w:rPr>
        <w:t>: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>
        <w:t xml:space="preserve">Write a function issquare that will determine whether a given integer is a square number. (Hint: Use the floor function.) 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issquare</w:t>
      </w:r>
      <w:r w:rsidRPr="00F30A2F">
        <w:rPr>
          <w:b/>
          <w:bCs/>
        </w:rPr>
        <w:t>.m: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%this function will prompt the user to enter a number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%and determine if the number is a square number.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= issquare(num)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sqrt(num) == floor(sqrt(num))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fprintf(</w:t>
      </w:r>
      <w:r>
        <w:rPr>
          <w:rFonts w:ascii="Courier New" w:hAnsi="Courier New" w:cs="Courier New"/>
          <w:color w:val="A020F0"/>
          <w:sz w:val="20"/>
          <w:szCs w:val="20"/>
        </w:rPr>
        <w:t>"%d is a square number.\n"</w:t>
      </w:r>
      <w:r>
        <w:rPr>
          <w:rFonts w:ascii="Courier New" w:hAnsi="Courier New" w:cs="Courier New"/>
          <w:color w:val="000000"/>
          <w:sz w:val="20"/>
          <w:szCs w:val="20"/>
        </w:rPr>
        <w:t>, num);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fprintf(</w:t>
      </w:r>
      <w:r>
        <w:rPr>
          <w:rFonts w:ascii="Courier New" w:hAnsi="Courier New" w:cs="Courier New"/>
          <w:color w:val="A020F0"/>
          <w:sz w:val="20"/>
          <w:szCs w:val="20"/>
        </w:rPr>
        <w:t>"%d is not a square number.\n"</w:t>
      </w:r>
      <w:r>
        <w:rPr>
          <w:rFonts w:ascii="Courier New" w:hAnsi="Courier New" w:cs="Courier New"/>
          <w:color w:val="000000"/>
          <w:sz w:val="20"/>
          <w:szCs w:val="20"/>
        </w:rPr>
        <w:t>, num);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B00CB5" w:rsidRPr="0075563F" w:rsidRDefault="00B00CB5" w:rsidP="0075563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h</w:t>
      </w:r>
      <w:r w:rsidRPr="00F30A2F">
        <w:rPr>
          <w:b/>
          <w:bCs/>
        </w:rPr>
        <w:t>w</w:t>
      </w:r>
      <w:r>
        <w:rPr>
          <w:b/>
          <w:bCs/>
        </w:rPr>
        <w:t>2</w:t>
      </w:r>
      <w:r w:rsidRPr="00F30A2F">
        <w:rPr>
          <w:b/>
          <w:bCs/>
        </w:rPr>
        <w:t>_q</w:t>
      </w:r>
      <w:r>
        <w:rPr>
          <w:b/>
          <w:bCs/>
        </w:rPr>
        <w:t>6</w:t>
      </w:r>
      <w:r w:rsidRPr="00F30A2F">
        <w:rPr>
          <w:b/>
          <w:bCs/>
        </w:rPr>
        <w:t>.m:</w:t>
      </w:r>
    </w:p>
    <w:p w:rsidR="00B00CB5" w:rsidRDefault="00B00CB5" w:rsidP="00755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clear, clc,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00CB5" w:rsidRDefault="00B00CB5" w:rsidP="00755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B00CB5" w:rsidRDefault="00B00CB5" w:rsidP="00755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00CB5" w:rsidRDefault="00B00CB5" w:rsidP="00755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%Question 6</w:t>
      </w:r>
    </w:p>
    <w:p w:rsidR="00B00CB5" w:rsidRDefault="00B00CB5" w:rsidP="00755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 = input(</w:t>
      </w:r>
      <w:r>
        <w:rPr>
          <w:rFonts w:ascii="Courier New" w:hAnsi="Courier New" w:cs="Courier New"/>
          <w:color w:val="A020F0"/>
          <w:sz w:val="20"/>
          <w:szCs w:val="20"/>
        </w:rPr>
        <w:t>'Enter a number: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0CB5" w:rsidRDefault="00B00CB5" w:rsidP="00755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0CB5" w:rsidRDefault="00B00CB5" w:rsidP="00755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issquare(num);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634A9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Results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B00CB5" w:rsidRPr="001A27CC" w:rsidRDefault="00B00CB5" w:rsidP="001A2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27CC">
        <w:rPr>
          <w:rFonts w:ascii="Courier New" w:hAnsi="Courier New" w:cs="Courier New"/>
        </w:rPr>
        <w:t>Enter a number: 13</w:t>
      </w:r>
    </w:p>
    <w:p w:rsidR="00B00CB5" w:rsidRPr="001A27CC" w:rsidRDefault="00B00CB5" w:rsidP="001A2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27CC">
        <w:rPr>
          <w:rFonts w:ascii="Courier New" w:hAnsi="Courier New" w:cs="Courier New"/>
        </w:rPr>
        <w:t>13 is not a square number.</w:t>
      </w:r>
    </w:p>
    <w:p w:rsidR="00B00CB5" w:rsidRPr="001A27CC" w:rsidRDefault="00B00CB5" w:rsidP="001A27CC">
      <w:pPr>
        <w:tabs>
          <w:tab w:val="left" w:pos="32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:rsidR="00B00CB5" w:rsidRPr="001A27CC" w:rsidRDefault="00B00CB5" w:rsidP="001A2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27CC">
        <w:rPr>
          <w:rFonts w:ascii="Courier New" w:hAnsi="Courier New" w:cs="Courier New"/>
        </w:rPr>
        <w:t>Enter a number: 4</w:t>
      </w:r>
    </w:p>
    <w:p w:rsidR="00B00CB5" w:rsidRPr="001A27CC" w:rsidRDefault="00B00CB5" w:rsidP="001A2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27CC">
        <w:rPr>
          <w:rFonts w:ascii="Courier New" w:hAnsi="Courier New" w:cs="Courier New"/>
        </w:rPr>
        <w:t>4 is a square number.</w:t>
      </w: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B00CB5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B00CB5" w:rsidRDefault="00B00CB5" w:rsidP="00755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Question 8</w:t>
      </w:r>
      <w:r w:rsidRPr="003634A9">
        <w:rPr>
          <w:rFonts w:ascii="Courier New" w:hAnsi="Courier New" w:cs="Courier New"/>
          <w:b/>
          <w:bCs/>
          <w:sz w:val="24"/>
          <w:szCs w:val="24"/>
        </w:rPr>
        <w:t>:</w:t>
      </w:r>
    </w:p>
    <w:p w:rsidR="00B00CB5" w:rsidRDefault="00B00CB5" w:rsidP="00B05333">
      <w:pPr>
        <w:autoSpaceDE w:val="0"/>
        <w:autoSpaceDN w:val="0"/>
        <w:adjustRightInd w:val="0"/>
        <w:spacing w:after="0" w:line="240" w:lineRule="auto"/>
      </w:pPr>
      <w:r>
        <w:t>Pick a gray-scale image, say cameraman.tiff or any other file you can get a hold of, and using the imwrite function write it to files of types JPEG, PNG, and GIF. What are the sizes of the files.</w:t>
      </w:r>
    </w:p>
    <w:p w:rsidR="00B00CB5" w:rsidRDefault="00B00CB5" w:rsidP="00B05333">
      <w:pPr>
        <w:autoSpaceDE w:val="0"/>
        <w:autoSpaceDN w:val="0"/>
        <w:adjustRightInd w:val="0"/>
        <w:spacing w:after="0" w:line="240" w:lineRule="auto"/>
      </w:pPr>
    </w:p>
    <w:p w:rsidR="00B00CB5" w:rsidRPr="0075563F" w:rsidRDefault="00B00CB5" w:rsidP="00B0533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h</w:t>
      </w:r>
      <w:r w:rsidRPr="00F30A2F">
        <w:rPr>
          <w:b/>
          <w:bCs/>
        </w:rPr>
        <w:t>w</w:t>
      </w:r>
      <w:r>
        <w:rPr>
          <w:b/>
          <w:bCs/>
        </w:rPr>
        <w:t>2</w:t>
      </w:r>
      <w:r w:rsidRPr="00F30A2F">
        <w:rPr>
          <w:b/>
          <w:bCs/>
        </w:rPr>
        <w:t>_q</w:t>
      </w:r>
      <w:r>
        <w:rPr>
          <w:b/>
          <w:bCs/>
        </w:rPr>
        <w:t>8</w:t>
      </w:r>
      <w:r w:rsidRPr="00F30A2F">
        <w:rPr>
          <w:b/>
          <w:bCs/>
        </w:rPr>
        <w:t>.m:</w:t>
      </w:r>
    </w:p>
    <w:p w:rsidR="00B00CB5" w:rsidRDefault="00B00CB5" w:rsidP="00B05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0CB5" w:rsidRDefault="00B00CB5" w:rsidP="00B05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clear, clc,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00CB5" w:rsidRDefault="00B00CB5" w:rsidP="00B05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B00CB5" w:rsidRDefault="00B00CB5" w:rsidP="00B05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00CB5" w:rsidRDefault="00B00CB5" w:rsidP="00B05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%Question 8</w:t>
      </w:r>
    </w:p>
    <w:p w:rsidR="00B00CB5" w:rsidRDefault="00B00CB5" w:rsidP="00B05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 = imread(</w:t>
      </w:r>
      <w:r>
        <w:rPr>
          <w:rFonts w:ascii="Courier New" w:hAnsi="Courier New" w:cs="Courier New"/>
          <w:color w:val="A020F0"/>
          <w:sz w:val="20"/>
          <w:szCs w:val="20"/>
        </w:rPr>
        <w:t>'cameraman.tiff'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0CB5" w:rsidRDefault="00B00CB5" w:rsidP="00B05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0CB5" w:rsidRDefault="00B00CB5" w:rsidP="00B05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imwrite(I, </w:t>
      </w:r>
      <w:r>
        <w:rPr>
          <w:rFonts w:ascii="Courier New" w:hAnsi="Courier New" w:cs="Courier New"/>
          <w:color w:val="A020F0"/>
          <w:sz w:val="20"/>
          <w:szCs w:val="20"/>
        </w:rPr>
        <w:t>'cameraman.jpeg'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0CB5" w:rsidRDefault="00B00CB5" w:rsidP="00B05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imwrite(I, </w:t>
      </w:r>
      <w:r>
        <w:rPr>
          <w:rFonts w:ascii="Courier New" w:hAnsi="Courier New" w:cs="Courier New"/>
          <w:color w:val="A020F0"/>
          <w:sz w:val="20"/>
          <w:szCs w:val="20"/>
        </w:rPr>
        <w:t>'cameraman.png'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0CB5" w:rsidRDefault="00B00CB5" w:rsidP="00B05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imwrite(I, </w:t>
      </w:r>
      <w:r>
        <w:rPr>
          <w:rFonts w:ascii="Courier New" w:hAnsi="Courier New" w:cs="Courier New"/>
          <w:color w:val="A020F0"/>
          <w:sz w:val="20"/>
          <w:szCs w:val="20"/>
        </w:rPr>
        <w:t>'cameraman.gif'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0CB5" w:rsidRDefault="00B00CB5" w:rsidP="00B05333">
      <w:pPr>
        <w:autoSpaceDE w:val="0"/>
        <w:autoSpaceDN w:val="0"/>
        <w:adjustRightInd w:val="0"/>
        <w:spacing w:after="0" w:line="240" w:lineRule="auto"/>
      </w:pPr>
    </w:p>
    <w:p w:rsidR="00B00CB5" w:rsidRPr="00B05333" w:rsidRDefault="00B00CB5" w:rsidP="00B05333">
      <w:pPr>
        <w:autoSpaceDE w:val="0"/>
        <w:autoSpaceDN w:val="0"/>
        <w:adjustRightInd w:val="0"/>
        <w:spacing w:after="0" w:line="240" w:lineRule="auto"/>
      </w:pPr>
    </w:p>
    <w:p w:rsidR="00B00CB5" w:rsidRDefault="00B00CB5" w:rsidP="00B05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634A9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Results</w:t>
      </w:r>
    </w:p>
    <w:p w:rsidR="00B00CB5" w:rsidRDefault="00B00CB5" w:rsidP="00755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B00CB5" w:rsidRPr="00CE4BCD" w:rsidRDefault="00B00CB5" w:rsidP="00755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63pt">
            <v:imagedata r:id="rId4" o:title=""/>
          </v:shape>
        </w:pict>
      </w:r>
    </w:p>
    <w:p w:rsidR="00B00CB5" w:rsidRPr="008D4CF7" w:rsidRDefault="00B00CB5" w:rsidP="00CE4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8D4CF7">
        <w:rPr>
          <w:rFonts w:ascii="Courier New" w:hAnsi="Courier New" w:cs="Courier New"/>
          <w:b/>
          <w:bCs/>
          <w:sz w:val="24"/>
          <w:szCs w:val="24"/>
        </w:rPr>
        <w:t xml:space="preserve">  </w:t>
      </w:r>
    </w:p>
    <w:sectPr w:rsidR="00B00CB5" w:rsidRPr="008D4CF7" w:rsidSect="00650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2CBB"/>
    <w:rsid w:val="000B26F0"/>
    <w:rsid w:val="001A27CC"/>
    <w:rsid w:val="0028764F"/>
    <w:rsid w:val="003634A9"/>
    <w:rsid w:val="0047339A"/>
    <w:rsid w:val="004A4C07"/>
    <w:rsid w:val="00516D8C"/>
    <w:rsid w:val="00601DFA"/>
    <w:rsid w:val="00650A6D"/>
    <w:rsid w:val="0075563F"/>
    <w:rsid w:val="008D4CF7"/>
    <w:rsid w:val="0095345D"/>
    <w:rsid w:val="009850B4"/>
    <w:rsid w:val="009F5B46"/>
    <w:rsid w:val="00B00CB5"/>
    <w:rsid w:val="00B05333"/>
    <w:rsid w:val="00B42CBB"/>
    <w:rsid w:val="00C57BF5"/>
    <w:rsid w:val="00CC76D5"/>
    <w:rsid w:val="00CE4BCD"/>
    <w:rsid w:val="00D50A98"/>
    <w:rsid w:val="00F30A2F"/>
    <w:rsid w:val="00FD0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DFA"/>
    <w:pPr>
      <w:spacing w:after="160" w:line="259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87</TotalTime>
  <Pages>4</Pages>
  <Words>414</Words>
  <Characters>2364</Characters>
  <Application>Microsoft Office Outlook</Application>
  <DocSecurity>0</DocSecurity>
  <Lines>0</Lines>
  <Paragraphs>0</Paragraphs>
  <ScaleCrop>false</ScaleCrop>
  <Company>&lt;arabianhorse&gt;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Juan Manuel</dc:creator>
  <cp:keywords/>
  <dc:description/>
  <cp:lastModifiedBy>Juan</cp:lastModifiedBy>
  <cp:revision>6</cp:revision>
  <dcterms:created xsi:type="dcterms:W3CDTF">2019-09-03T20:29:00Z</dcterms:created>
  <dcterms:modified xsi:type="dcterms:W3CDTF">2019-09-11T17:10:00Z</dcterms:modified>
</cp:coreProperties>
</file>